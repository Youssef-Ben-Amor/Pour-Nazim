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A3FF" w14:textId="77777777" w:rsidR="00BE55BC" w:rsidRDefault="00BE55BC" w:rsidP="00B0678A">
      <w:pPr>
        <w:pStyle w:val="Titre"/>
      </w:pPr>
    </w:p>
    <w:p w14:paraId="50AB49FD" w14:textId="2EBD3D97" w:rsidR="00B0678A" w:rsidRPr="00BE55BC" w:rsidRDefault="00B0678A" w:rsidP="00B0678A">
      <w:pPr>
        <w:pStyle w:val="Titre"/>
        <w:rPr>
          <w:lang w:val="en-CA"/>
        </w:rPr>
      </w:pPr>
      <w:r w:rsidRPr="00BE55BC">
        <w:rPr>
          <w:lang w:val="en-CA"/>
        </w:rPr>
        <w:t>420-4W6</w:t>
      </w:r>
      <w:r w:rsidR="00E67E0E" w:rsidRPr="00BE55BC">
        <w:rPr>
          <w:lang w:val="en-CA"/>
        </w:rPr>
        <w:t xml:space="preserve"> - TP3</w:t>
      </w:r>
      <w:r w:rsidR="00141368" w:rsidRPr="00BE55BC">
        <w:rPr>
          <w:lang w:val="en-CA"/>
        </w:rPr>
        <w:t xml:space="preserve"> </w:t>
      </w:r>
      <w:r w:rsidR="003957A7" w:rsidRPr="00BE55BC">
        <w:rPr>
          <w:lang w:val="en-CA"/>
        </w:rPr>
        <w:t>-</w:t>
      </w:r>
      <w:r w:rsidR="00141368" w:rsidRPr="00BE55BC">
        <w:rPr>
          <w:lang w:val="en-CA"/>
        </w:rPr>
        <w:t xml:space="preserve"> Flappy Birb</w:t>
      </w:r>
      <w:r w:rsidR="0075060E" w:rsidRPr="00BE55BC">
        <w:rPr>
          <w:lang w:val="en-CA"/>
        </w:rPr>
        <w:t xml:space="preserve"> (15%)</w:t>
      </w:r>
    </w:p>
    <w:p w14:paraId="7034F45C" w14:textId="4A21D07B" w:rsidR="00B0678A" w:rsidRPr="00BE55BC" w:rsidRDefault="00B0678A" w:rsidP="00B0678A">
      <w:pPr>
        <w:pStyle w:val="Titre1"/>
        <w:rPr>
          <w:lang w:val="en-CA"/>
        </w:rPr>
      </w:pPr>
      <w:r w:rsidRPr="00BE55BC">
        <w:rPr>
          <w:lang w:val="en-CA"/>
        </w:rPr>
        <w:t>Consigne</w:t>
      </w:r>
      <w:r w:rsidR="003E04C9" w:rsidRPr="00BE55BC">
        <w:rPr>
          <w:lang w:val="en-CA"/>
        </w:rPr>
        <w:t>s</w:t>
      </w:r>
    </w:p>
    <w:p w14:paraId="3A8F6F33" w14:textId="77777777" w:rsidR="00B0678A" w:rsidRDefault="00B0678A" w:rsidP="002A37AA">
      <w:pPr>
        <w:pStyle w:val="Paragraphedeliste"/>
        <w:numPr>
          <w:ilvl w:val="0"/>
          <w:numId w:val="21"/>
        </w:numPr>
      </w:pPr>
      <w:r>
        <w:t>Le projet sera fait de façon individuelle.</w:t>
      </w:r>
    </w:p>
    <w:p w14:paraId="2BA9C215" w14:textId="7532D224" w:rsidR="00B0678A" w:rsidRDefault="00B0678A" w:rsidP="002A37AA">
      <w:pPr>
        <w:pStyle w:val="Paragraphedeliste"/>
        <w:numPr>
          <w:ilvl w:val="0"/>
          <w:numId w:val="21"/>
        </w:numPr>
      </w:pPr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Paragraphedeliste"/>
        <w:numPr>
          <w:ilvl w:val="0"/>
          <w:numId w:val="21"/>
        </w:numPr>
      </w:pPr>
      <w:r>
        <w:t xml:space="preserve">Le projet serveur sera fait avec le Framework .Net </w:t>
      </w:r>
      <w:proofErr w:type="spellStart"/>
      <w:r>
        <w:t>Cor</w:t>
      </w:r>
      <w:r w:rsidR="00425D02">
        <w:t>e</w:t>
      </w:r>
      <w:proofErr w:type="spellEnd"/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43024F9F" w14:textId="00D6D69E" w:rsidR="00B0678A" w:rsidRDefault="00AD7AB7" w:rsidP="00B0678A">
      <w:r>
        <w:t>Sur l’application client, un jeu est déjà fonctionnel. Vous contrôlez un oiseau (</w:t>
      </w:r>
      <w:r w:rsidRPr="00A82DD5">
        <w:rPr>
          <w:b/>
          <w:bCs/>
        </w:rPr>
        <w:t>W</w:t>
      </w:r>
      <w:r>
        <w:t xml:space="preserve"> pour monter, </w:t>
      </w:r>
      <w:r w:rsidRPr="00A82DD5">
        <w:rPr>
          <w:b/>
          <w:bCs/>
        </w:rPr>
        <w:t>E</w:t>
      </w:r>
      <w:r>
        <w:t xml:space="preserve"> pour changer de couleur) et il faut franchir le plus d’obstacles possible sans les toucher. Notez que l’oiseau, qui peut alterner entre le vert et le bleu avec la touche </w:t>
      </w:r>
      <w:r w:rsidRPr="00A82DD5">
        <w:rPr>
          <w:b/>
          <w:bCs/>
        </w:rPr>
        <w:t>E</w:t>
      </w:r>
      <w:r>
        <w:t>, peut toucher les obstacles de la même couleur que lui sans problème.</w:t>
      </w:r>
    </w:p>
    <w:p w14:paraId="2924BCD5" w14:textId="3043660E" w:rsidR="00B0678A" w:rsidRDefault="00B0678A" w:rsidP="00B0678A">
      <w:pPr>
        <w:pStyle w:val="Titre1"/>
      </w:pPr>
      <w:r>
        <w:t>Gestion des utilisateurs</w:t>
      </w:r>
      <w:r w:rsidR="003B6257" w:rsidRPr="003B6257">
        <w:rPr>
          <w:sz w:val="32"/>
          <w:szCs w:val="32"/>
        </w:rPr>
        <w:t xml:space="preserve"> (</w:t>
      </w:r>
      <w:r w:rsidR="00611B97">
        <w:rPr>
          <w:sz w:val="32"/>
          <w:szCs w:val="32"/>
        </w:rPr>
        <w:t>S</w:t>
      </w:r>
      <w:r w:rsidR="003B6257" w:rsidRPr="003B6257">
        <w:rPr>
          <w:sz w:val="32"/>
          <w:szCs w:val="32"/>
        </w:rPr>
        <w:t>emaine 9)</w:t>
      </w:r>
    </w:p>
    <w:p w14:paraId="016CF6B3" w14:textId="1FB86081" w:rsidR="00B0678A" w:rsidRDefault="00B0678A" w:rsidP="00B0678A">
      <w:r>
        <w:t xml:space="preserve">Vous devrez permettre </w:t>
      </w:r>
      <w:r w:rsidR="00741B09">
        <w:t>l’inscription</w:t>
      </w:r>
      <w:r>
        <w:t xml:space="preserve"> d’un nouvel utilisateur, la connexion d’un utilisateur existant et la déconnexion d’un utilisateur.</w:t>
      </w:r>
    </w:p>
    <w:p w14:paraId="4C40D0CC" w14:textId="6C55A314" w:rsidR="00B0678A" w:rsidRDefault="003B6257" w:rsidP="00B0678A">
      <w:pPr>
        <w:pStyle w:val="Titre1"/>
      </w:pPr>
      <w:r>
        <w:t>Créer un score</w:t>
      </w:r>
      <w:r w:rsidR="000B6977">
        <w:t xml:space="preserve"> </w:t>
      </w:r>
      <w:r w:rsidR="000B6977" w:rsidRPr="003B6257">
        <w:rPr>
          <w:sz w:val="32"/>
          <w:szCs w:val="32"/>
        </w:rPr>
        <w:t>(</w:t>
      </w:r>
      <w:r w:rsidR="00611B97">
        <w:rPr>
          <w:sz w:val="32"/>
          <w:szCs w:val="32"/>
        </w:rPr>
        <w:t>S</w:t>
      </w:r>
      <w:r w:rsidR="000B6977" w:rsidRPr="003B6257">
        <w:rPr>
          <w:sz w:val="32"/>
          <w:szCs w:val="32"/>
        </w:rPr>
        <w:t>emaine 9)</w:t>
      </w:r>
    </w:p>
    <w:p w14:paraId="6D96FC8C" w14:textId="5C5BDBA3" w:rsidR="00B0678A" w:rsidRPr="00156702" w:rsidRDefault="003B6257" w:rsidP="00B0678A">
      <w:r>
        <w:t>Après avoir terminé une partie, on peut poster son score au serveur si on est connecté.</w:t>
      </w:r>
    </w:p>
    <w:p w14:paraId="54637561" w14:textId="37FEBE8B" w:rsidR="00B0678A" w:rsidRDefault="00AF53BF" w:rsidP="00B0678A">
      <w:pPr>
        <w:pStyle w:val="Titre1"/>
      </w:pPr>
      <w:r>
        <w:t>Afficher nos scores</w:t>
      </w:r>
      <w:r w:rsidRPr="00AF53BF">
        <w:rPr>
          <w:sz w:val="32"/>
          <w:szCs w:val="32"/>
        </w:rPr>
        <w:t xml:space="preserve"> (Semaine 9)</w:t>
      </w:r>
    </w:p>
    <w:p w14:paraId="51F03434" w14:textId="726A2172" w:rsidR="00B0678A" w:rsidRDefault="00553EF2" w:rsidP="00EA56E3">
      <w:r>
        <w:t xml:space="preserve">Un </w:t>
      </w:r>
      <w:r w:rsidRPr="00304EFE">
        <w:rPr>
          <w:u w:val="single"/>
        </w:rPr>
        <w:t>utilisateur connecté</w:t>
      </w:r>
      <w:r>
        <w:t xml:space="preserve"> doit pouvoir consulter la liste de ses scores.</w:t>
      </w:r>
    </w:p>
    <w:p w14:paraId="324408CC" w14:textId="067D8241" w:rsidR="00F663CF" w:rsidRDefault="00F663CF" w:rsidP="00F663CF">
      <w:pPr>
        <w:pStyle w:val="Titre1"/>
      </w:pPr>
      <w:r>
        <w:t>Afficher tous les scores publics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77124F99" w14:textId="671F6FF7" w:rsidR="00F663CF" w:rsidRDefault="00F663CF" w:rsidP="00F663CF">
      <w:r>
        <w:t>On doit pouvoir consulter la li</w:t>
      </w:r>
      <w:r w:rsidR="000B65FA">
        <w:t>s</w:t>
      </w:r>
      <w:r>
        <w:t xml:space="preserve">te des </w:t>
      </w:r>
      <w:r w:rsidR="000B65FA">
        <w:t>1</w:t>
      </w:r>
      <w:r>
        <w:t xml:space="preserve">0 meilleurs scores publics, </w:t>
      </w:r>
      <w:r w:rsidRPr="00304EFE">
        <w:rPr>
          <w:u w:val="single"/>
        </w:rPr>
        <w:t>qu’on soit connecté ou non</w:t>
      </w:r>
      <w:r>
        <w:t>.</w:t>
      </w:r>
    </w:p>
    <w:p w14:paraId="3C3298B0" w14:textId="72FAEC75" w:rsidR="00A25A5A" w:rsidRDefault="00EA0333" w:rsidP="00F663CF">
      <w:pPr>
        <w:rPr>
          <w:noProof/>
        </w:rPr>
      </w:pPr>
      <w:r>
        <w:t xml:space="preserve">Exemple si je suis connecté avec </w:t>
      </w:r>
      <w:r w:rsidR="00063B20">
        <w:t xml:space="preserve">un utilisateur nommé </w:t>
      </w:r>
      <w:r w:rsidRPr="00063B20">
        <w:rPr>
          <w:b/>
          <w:bCs/>
        </w:rPr>
        <w:t>max</w:t>
      </w:r>
      <w:r>
        <w:t> :</w:t>
      </w:r>
      <w:r w:rsidRPr="00EA0333">
        <w:rPr>
          <w:noProof/>
        </w:rPr>
        <w:t xml:space="preserve"> </w:t>
      </w:r>
    </w:p>
    <w:p w14:paraId="3BFA5432" w14:textId="6699FAAC" w:rsidR="00EA0333" w:rsidRDefault="00EA0333" w:rsidP="00F663CF">
      <w:r w:rsidRPr="00EA0333">
        <w:rPr>
          <w:noProof/>
        </w:rPr>
        <w:drawing>
          <wp:inline distT="0" distB="0" distL="0" distR="0" wp14:anchorId="2DA358BF" wp14:editId="3BDC389D">
            <wp:extent cx="5943600" cy="1400810"/>
            <wp:effectExtent l="0" t="0" r="0" b="8890"/>
            <wp:docPr id="344379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6B8" w14:textId="09F54291" w:rsidR="00F663CF" w:rsidRDefault="00F663CF" w:rsidP="00F663CF">
      <w:pPr>
        <w:pStyle w:val="Titre1"/>
      </w:pPr>
      <w:r>
        <w:lastRenderedPageBreak/>
        <w:t>Modifier la visibilité de nos scores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60798AC9" w14:textId="4F0EDBAC" w:rsidR="00FA7614" w:rsidRDefault="00F663CF" w:rsidP="00F663CF">
      <w:r>
        <w:t>Un utilisateur connecté doit pouvoir changer la visibilité (public ou privé) de ses scores lorsqu’il les consulte.</w:t>
      </w:r>
      <w:r w:rsidR="007001D3">
        <w:t xml:space="preserve"> Cela va bien entendu déterminer si les autres utilisateurs peuvent apercevoir les scores dans la liste de tous les scores publics.</w:t>
      </w:r>
      <w:r w:rsidR="00F21740">
        <w:t xml:space="preserve"> La visibilité doit être la SEULE propriété modifiable.</w:t>
      </w:r>
    </w:p>
    <w:p w14:paraId="7A0366D1" w14:textId="3651402F" w:rsidR="00FA7614" w:rsidRDefault="00FA7614" w:rsidP="00FA7614">
      <w:pPr>
        <w:pStyle w:val="Titre1"/>
      </w:pPr>
      <w:proofErr w:type="spellStart"/>
      <w:r>
        <w:t>Seed</w:t>
      </w:r>
      <w:proofErr w:type="spellEnd"/>
      <w:r>
        <w:t xml:space="preserve"> de données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37F5AAC5" w14:textId="755652CE" w:rsidR="00553EF2" w:rsidRDefault="00AB5637" w:rsidP="00EA56E3">
      <w:r>
        <w:t>À des fins de tests, la base de données doit in</w:t>
      </w:r>
      <w:r w:rsidR="00EB6965">
        <w:t>i</w:t>
      </w:r>
      <w:r>
        <w:t>tia</w:t>
      </w:r>
      <w:r w:rsidR="00EB6965">
        <w:t>l</w:t>
      </w:r>
      <w:r>
        <w:t>ement contenir deux utilisateurs et quatre scores : c’est-à-dire deux utilisateurs avec chacun un score public et un score privé.</w:t>
      </w:r>
    </w:p>
    <w:p w14:paraId="31C695EC" w14:textId="52B31CC3" w:rsidR="00250A8F" w:rsidRDefault="00E76A6B" w:rsidP="00250A8F">
      <w:pPr>
        <w:pStyle w:val="Titre1"/>
      </w:pPr>
      <w:r>
        <w:t>Suppléments agaçants</w:t>
      </w:r>
    </w:p>
    <w:p w14:paraId="6894DDBA" w14:textId="7A084F1E" w:rsidR="00553EF2" w:rsidRDefault="000274F2" w:rsidP="000274F2">
      <w:pPr>
        <w:pStyle w:val="Paragraphedeliste"/>
        <w:numPr>
          <w:ilvl w:val="0"/>
          <w:numId w:val="20"/>
        </w:numPr>
      </w:pPr>
      <w:r>
        <w:t xml:space="preserve">L’accès aux données et la modification des données doit être </w:t>
      </w:r>
      <w:r w:rsidRPr="003263B8">
        <w:rPr>
          <w:b/>
          <w:bCs/>
        </w:rPr>
        <w:t>sécuritaire</w:t>
      </w:r>
      <w:r>
        <w:t xml:space="preserve"> (Semaine</w:t>
      </w:r>
      <w:r w:rsidR="00BB308E">
        <w:t xml:space="preserve"> 9 et</w:t>
      </w:r>
      <w:r>
        <w:t xml:space="preserve"> 10)</w:t>
      </w:r>
    </w:p>
    <w:p w14:paraId="00544546" w14:textId="6378B9C5" w:rsidR="00963B08" w:rsidRDefault="00963B08" w:rsidP="000274F2">
      <w:pPr>
        <w:pStyle w:val="Paragraphedeliste"/>
        <w:numPr>
          <w:ilvl w:val="0"/>
          <w:numId w:val="20"/>
        </w:numPr>
      </w:pPr>
      <w:r>
        <w:t xml:space="preserve">Le projet ASP.NET </w:t>
      </w:r>
      <w:proofErr w:type="spellStart"/>
      <w:r>
        <w:t>Core</w:t>
      </w:r>
      <w:proofErr w:type="spellEnd"/>
      <w:r>
        <w:t xml:space="preserve"> doit </w:t>
      </w:r>
      <w:r w:rsidR="0051474D">
        <w:t>posséder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scores. (Semaine 8)</w:t>
      </w:r>
    </w:p>
    <w:p w14:paraId="5614B794" w14:textId="7AA70320" w:rsidR="000274F2" w:rsidRDefault="0051474D" w:rsidP="000274F2">
      <w:pPr>
        <w:pStyle w:val="Paragraphedeliste"/>
        <w:numPr>
          <w:ilvl w:val="0"/>
          <w:numId w:val="20"/>
        </w:numPr>
      </w:pPr>
      <w:r>
        <w:t xml:space="preserve">Le projet </w:t>
      </w:r>
      <w:proofErr w:type="spellStart"/>
      <w:r>
        <w:t>Angular</w:t>
      </w:r>
      <w:proofErr w:type="spellEnd"/>
      <w:r>
        <w:t xml:space="preserve"> doit </w:t>
      </w:r>
      <w:r w:rsidR="0075703B">
        <w:t>utiliser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requêtes HTTP. </w:t>
      </w:r>
      <w:r w:rsidR="00E56FD6">
        <w:t>(Semaine 3)</w:t>
      </w:r>
    </w:p>
    <w:p w14:paraId="1F3DEB21" w14:textId="0D27D98B" w:rsidR="00A4052F" w:rsidRPr="003D64AB" w:rsidRDefault="00696D2D" w:rsidP="003D64AB">
      <w:pPr>
        <w:pStyle w:val="Paragraphedeliste"/>
        <w:numPr>
          <w:ilvl w:val="0"/>
          <w:numId w:val="20"/>
        </w:numPr>
      </w:pPr>
      <w:r>
        <w:t xml:space="preserve">Un </w:t>
      </w:r>
      <w:r w:rsidRPr="003263B8">
        <w:rPr>
          <w:b/>
          <w:bCs/>
        </w:rPr>
        <w:t>intercepteur</w:t>
      </w:r>
      <w:r>
        <w:t xml:space="preserve"> doit être utilisé pour joindre le </w:t>
      </w:r>
      <w:proofErr w:type="spellStart"/>
      <w:r>
        <w:t>token</w:t>
      </w:r>
      <w:proofErr w:type="spellEnd"/>
      <w:r>
        <w:t xml:space="preserve"> d’authentification aux requêtes dans le projet </w:t>
      </w:r>
      <w:proofErr w:type="spellStart"/>
      <w:r>
        <w:t>Angular</w:t>
      </w:r>
      <w:proofErr w:type="spellEnd"/>
      <w:r>
        <w:t>. (Semaine 10)</w:t>
      </w:r>
    </w:p>
    <w:p w14:paraId="7EFADA15" w14:textId="1BF19DC2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61AA1B4D" w:rsidR="00F610DF" w:rsidRPr="00FE4284" w:rsidRDefault="000823F1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6.5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5A68674A" w:rsidR="00F610DF" w:rsidRPr="00FE4284" w:rsidRDefault="00AB388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Gestion des </w:t>
            </w:r>
            <w:r w:rsidR="0090776F">
              <w:rPr>
                <w:sz w:val="18"/>
                <w:szCs w:val="18"/>
                <w:lang w:eastAsia="fr-CA"/>
              </w:rPr>
              <w:t>s</w:t>
            </w:r>
            <w:r w:rsidR="009E1EAD">
              <w:rPr>
                <w:sz w:val="18"/>
                <w:szCs w:val="18"/>
                <w:lang w:eastAsia="fr-CA"/>
              </w:rPr>
              <w:t>cores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4A9C6E17" w:rsidR="002C4720" w:rsidRPr="00E559C2" w:rsidRDefault="009E1EAD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Créer un score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4A86B032" w:rsidR="002C4720" w:rsidRPr="00E559C2" w:rsidRDefault="00C5215C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64E6B3B5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</w:t>
            </w:r>
            <w:r w:rsidR="009E1EAD">
              <w:rPr>
                <w:sz w:val="20"/>
                <w:szCs w:val="20"/>
                <w:lang w:eastAsia="fr-CA"/>
              </w:rPr>
              <w:t xml:space="preserve"> score </w:t>
            </w:r>
            <w:r w:rsidRPr="00E559C2">
              <w:rPr>
                <w:sz w:val="20"/>
                <w:szCs w:val="20"/>
                <w:lang w:eastAsia="fr-CA"/>
              </w:rPr>
              <w:t>(privé / publi</w:t>
            </w:r>
            <w:r w:rsidR="009E1EAD">
              <w:rPr>
                <w:sz w:val="20"/>
                <w:szCs w:val="20"/>
                <w:lang w:eastAsia="fr-CA"/>
              </w:rPr>
              <w:t>c</w:t>
            </w:r>
            <w:r w:rsidRPr="00E559C2">
              <w:rPr>
                <w:sz w:val="20"/>
                <w:szCs w:val="20"/>
                <w:lang w:eastAsia="fr-CA"/>
              </w:rPr>
              <w:t>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147AB654" w:rsidR="002C4720" w:rsidRPr="00E559C2" w:rsidRDefault="000823F1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 xml:space="preserve">1.5 </w:t>
            </w:r>
            <w:r w:rsidR="002C4720" w:rsidRPr="00E559C2">
              <w:rPr>
                <w:sz w:val="20"/>
                <w:szCs w:val="20"/>
                <w:lang w:eastAsia="fr-CA"/>
              </w:rPr>
              <w:t>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30ADF18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</w:t>
            </w:r>
            <w:r w:rsidR="009E1EAD">
              <w:rPr>
                <w:sz w:val="20"/>
                <w:szCs w:val="20"/>
                <w:lang w:eastAsia="fr-CA"/>
              </w:rPr>
              <w:t>scores publics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5AA1688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</w:t>
            </w:r>
            <w:r w:rsidR="009E1EAD">
              <w:rPr>
                <w:sz w:val="20"/>
                <w:szCs w:val="20"/>
                <w:lang w:eastAsia="fr-CA"/>
              </w:rPr>
              <w:t>les scores de l’utilisateur connecté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2D6859A" w:rsidR="00F610DF" w:rsidRPr="00FE4284" w:rsidRDefault="00210F7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3.5</w:t>
            </w:r>
            <w:r w:rsidR="00ED4BE5">
              <w:rPr>
                <w:sz w:val="18"/>
                <w:szCs w:val="18"/>
                <w:lang w:eastAsia="fr-CA"/>
              </w:rPr>
              <w:t xml:space="preserve"> </w:t>
            </w:r>
            <w:r w:rsidR="00F610DF"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AB3888">
              <w:rPr>
                <w:sz w:val="18"/>
                <w:szCs w:val="18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E8838A2" w:rsidR="002C4720" w:rsidRPr="00E559C2" w:rsidRDefault="00C2331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343E3FF1" w:rsidR="002C4720" w:rsidRPr="00E559C2" w:rsidRDefault="00210F7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1.5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59FC4911" w:rsidR="002E39E5" w:rsidRPr="00FE4284" w:rsidRDefault="00210F7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5</w:t>
            </w:r>
            <w:r w:rsidR="00302EAD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E6444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7BC883E" w:rsidR="00E64440" w:rsidRPr="00FE4284" w:rsidRDefault="00BB73A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210F72">
              <w:rPr>
                <w:sz w:val="18"/>
                <w:szCs w:val="18"/>
                <w:lang w:eastAsia="fr-CA"/>
              </w:rPr>
              <w:t>.5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  <w:r w:rsidR="00210F72">
              <w:rPr>
                <w:sz w:val="18"/>
                <w:szCs w:val="18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395147E6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>
              <w:rPr>
                <w:sz w:val="18"/>
                <w:szCs w:val="18"/>
                <w:lang w:eastAsia="fr-CA"/>
              </w:rPr>
              <w:t>(On ne peut pas</w:t>
            </w:r>
            <w:r w:rsidR="007B2B24">
              <w:rPr>
                <w:sz w:val="18"/>
                <w:szCs w:val="18"/>
                <w:lang w:eastAsia="fr-CA"/>
              </w:rPr>
              <w:t xml:space="preserve"> obtenir les données d’autres utilisateurs,</w:t>
            </w:r>
            <w:r>
              <w:rPr>
                <w:sz w:val="18"/>
                <w:szCs w:val="18"/>
                <w:lang w:eastAsia="fr-CA"/>
              </w:rPr>
              <w:t xml:space="preserve"> voir les scores privés des autres</w:t>
            </w:r>
            <w:r w:rsidR="00190327">
              <w:rPr>
                <w:sz w:val="18"/>
                <w:szCs w:val="18"/>
                <w:lang w:eastAsia="fr-CA"/>
              </w:rPr>
              <w:t>,</w:t>
            </w:r>
            <w:r>
              <w:rPr>
                <w:sz w:val="18"/>
                <w:szCs w:val="18"/>
                <w:lang w:eastAsia="fr-CA"/>
              </w:rPr>
              <w:t xml:space="preserve"> modifier la visibilité des scores des autres</w:t>
            </w:r>
            <w:r w:rsidR="00190327">
              <w:rPr>
                <w:sz w:val="18"/>
                <w:szCs w:val="18"/>
                <w:lang w:eastAsia="fr-CA"/>
              </w:rPr>
              <w:t xml:space="preserve"> ou modifier autre chose que la visibilité d’un score</w:t>
            </w:r>
            <w:r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228FC5F" w:rsidR="00E64440" w:rsidRPr="00FE4284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 côté serveur</w:t>
            </w:r>
            <w:r w:rsidRPr="00FE4284">
              <w:rPr>
                <w:sz w:val="18"/>
                <w:szCs w:val="18"/>
                <w:lang w:eastAsia="fr-CA"/>
              </w:rPr>
              <w:t xml:space="preserve"> (Couche entre les contrôleurs et le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DbContext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0B344A0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Utiliser un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interceptor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73B99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BFC64E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Données </w:t>
            </w:r>
            <w:r>
              <w:rPr>
                <w:sz w:val="18"/>
                <w:szCs w:val="18"/>
                <w:lang w:eastAsia="fr-CA"/>
              </w:rPr>
              <w:t>de test</w:t>
            </w:r>
            <w:r w:rsidRPr="00FE4284">
              <w:rPr>
                <w:sz w:val="18"/>
                <w:szCs w:val="18"/>
                <w:lang w:eastAsia="fr-CA"/>
              </w:rPr>
              <w:t xml:space="preserve"> dans la BD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Seed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641E972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</w:t>
            </w:r>
            <w:r w:rsidR="0043442E">
              <w:rPr>
                <w:sz w:val="18"/>
                <w:szCs w:val="18"/>
                <w:lang w:eastAsia="fr-CA"/>
              </w:rPr>
              <w:t>2</w:t>
            </w:r>
            <w:r>
              <w:rPr>
                <w:sz w:val="18"/>
                <w:szCs w:val="18"/>
                <w:lang w:eastAsia="fr-CA"/>
              </w:rPr>
              <w:t>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Architecture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bien organisée (Usage de services, de modèles, de composants)</w:t>
            </w:r>
          </w:p>
        </w:tc>
      </w:tr>
      <w:tr w:rsidR="00E64440" w:rsidRPr="00BD5834" w14:paraId="7895C86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5DC5453" w14:textId="7777777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09BBA10" w14:textId="2B652944" w:rsidR="00E64440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0.75</w:t>
            </w:r>
            <w:r w:rsidR="000823F1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413DBD59" w14:textId="0DACC192" w:rsidR="00E64440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Utilisation raisonnable de Git </w:t>
            </w:r>
            <w:r w:rsidRPr="00E64440">
              <w:rPr>
                <w:sz w:val="18"/>
                <w:szCs w:val="18"/>
                <w:lang w:eastAsia="fr-CA"/>
              </w:rPr>
              <w:t xml:space="preserve">(Inviter l’enseignant,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clairs, respect des conventions du département et au moins </w:t>
            </w:r>
            <w:r w:rsidR="000823F1">
              <w:rPr>
                <w:sz w:val="18"/>
                <w:szCs w:val="18"/>
                <w:lang w:eastAsia="fr-CA"/>
              </w:rPr>
              <w:t>10</w:t>
            </w:r>
            <w:r w:rsidRPr="00E64440">
              <w:rPr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cohérents)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4FDA991F" w:rsidR="002C4720" w:rsidRPr="00FE4284" w:rsidRDefault="00C23312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15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Default="0053366D" w:rsidP="006328C0"/>
    <w:p w14:paraId="19CD7901" w14:textId="4CAB42B8" w:rsidR="007510F7" w:rsidRDefault="007510F7" w:rsidP="006328C0">
      <w:r>
        <w:lastRenderedPageBreak/>
        <w:t>Liste des requêtes disponibles :</w:t>
      </w:r>
    </w:p>
    <w:p w14:paraId="7B1A9C17" w14:textId="03561E1A" w:rsidR="00D70DBF" w:rsidRDefault="00D70DBF" w:rsidP="006328C0">
      <w:r w:rsidRPr="00D70DBF">
        <w:rPr>
          <w:noProof/>
        </w:rPr>
        <w:drawing>
          <wp:inline distT="0" distB="0" distL="0" distR="0" wp14:anchorId="2F695719" wp14:editId="3A8B354B">
            <wp:extent cx="5943600" cy="3486150"/>
            <wp:effectExtent l="0" t="0" r="0" b="0"/>
            <wp:docPr id="627443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AD77" w14:textId="77777777" w:rsidR="00DE19C2" w:rsidRDefault="00DE19C2" w:rsidP="006328C0"/>
    <w:p w14:paraId="522F2E09" w14:textId="17987E5B" w:rsidR="00DE19C2" w:rsidRDefault="003260BA" w:rsidP="006328C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D4"/>
          </mc:Choice>
          <mc:Fallback>
            <w:t>⛔</w:t>
          </mc:Fallback>
        </mc:AlternateContent>
      </w:r>
      <w:r>
        <w:t xml:space="preserve"> </w:t>
      </w:r>
      <w:r w:rsidR="00DE19C2">
        <w:t>Précision sur un bug </w:t>
      </w:r>
      <w:r w:rsidR="00810CF7">
        <w:t xml:space="preserve">mineur </w:t>
      </w:r>
      <w:r w:rsidR="00A13E51">
        <w:t>connu :</w:t>
      </w:r>
    </w:p>
    <w:p w14:paraId="4E9E4149" w14:textId="77777777" w:rsidR="00341BEC" w:rsidRDefault="003260BA" w:rsidP="006328C0">
      <w:r>
        <w:t xml:space="preserve">Dans le </w:t>
      </w:r>
      <w:r w:rsidR="00B466D0">
        <w:t xml:space="preserve">projet </w:t>
      </w:r>
      <w:proofErr w:type="spellStart"/>
      <w:r w:rsidR="00B466D0">
        <w:t>Angular</w:t>
      </w:r>
      <w:proofErr w:type="spellEnd"/>
      <w:r w:rsidR="00B466D0">
        <w:t xml:space="preserve"> de départ, lorsqu’on quitte le composant Play, la page Web est réactualisée. (C’est nécessaire pour que l’état du jeu</w:t>
      </w:r>
      <w:r w:rsidR="00406C37">
        <w:t xml:space="preserve"> ne se duplique pas</w:t>
      </w:r>
      <w:r w:rsidR="00D023BC">
        <w:t xml:space="preserve"> en revenant plus tard sur Play</w:t>
      </w:r>
      <w:r w:rsidR="00B466D0">
        <w:t xml:space="preserve">) </w:t>
      </w:r>
      <w:r w:rsidR="0093104F">
        <w:t xml:space="preserve">Donc si on est sur le composant Play et qu’on va vers un autre composant (Login ou Scores), on observera un petit hoquet et la page Web sera rafraîchit. </w:t>
      </w:r>
    </w:p>
    <w:p w14:paraId="0ED519D9" w14:textId="6D7D5AF5" w:rsidR="00A13E51" w:rsidRPr="0053366D" w:rsidRDefault="0093104F" w:rsidP="006328C0">
      <w:r>
        <w:t xml:space="preserve">Un bug courant est d’observer une erreur dans la console du navigateur lorsqu’on </w:t>
      </w:r>
      <w:r w:rsidR="007378BE">
        <w:t>lance</w:t>
      </w:r>
      <w:r>
        <w:t xml:space="preserve"> une requête dans la fonction </w:t>
      </w:r>
      <w:proofErr w:type="spellStart"/>
      <w:r>
        <w:t>ngOnInit</w:t>
      </w:r>
      <w:proofErr w:type="spellEnd"/>
      <w:r>
        <w:t>() du composant Scores. Pas de panique, la requête restera fonctionnelle une fois la page rafraîchit et vous ne perdrez pas de points.</w:t>
      </w:r>
      <w:r w:rsidR="00743E38">
        <w:t xml:space="preserve"> Mettre une requête à cet endroit risque d’être nécessaire dans tous les cas.</w:t>
      </w:r>
    </w:p>
    <w:sectPr w:rsidR="00A13E51" w:rsidRPr="0053366D" w:rsidSect="009D25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0D6C" w14:textId="77777777" w:rsidR="00D73C4B" w:rsidRDefault="00D73C4B" w:rsidP="00E24F1C">
      <w:pPr>
        <w:spacing w:before="0" w:after="0"/>
      </w:pPr>
      <w:r>
        <w:separator/>
      </w:r>
    </w:p>
  </w:endnote>
  <w:endnote w:type="continuationSeparator" w:id="0">
    <w:p w14:paraId="23FD6718" w14:textId="77777777" w:rsidR="00D73C4B" w:rsidRDefault="00D73C4B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D2BA" w14:textId="77777777" w:rsidR="00D73C4B" w:rsidRDefault="00D73C4B" w:rsidP="00E24F1C">
      <w:pPr>
        <w:spacing w:before="0" w:after="0"/>
      </w:pPr>
      <w:r>
        <w:separator/>
      </w:r>
    </w:p>
  </w:footnote>
  <w:footnote w:type="continuationSeparator" w:id="0">
    <w:p w14:paraId="59BA809B" w14:textId="77777777" w:rsidR="00D73C4B" w:rsidRDefault="00D73C4B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8"/>
  </w:num>
  <w:num w:numId="4" w16cid:durableId="120193188">
    <w:abstractNumId w:val="9"/>
  </w:num>
  <w:num w:numId="5" w16cid:durableId="1402559876">
    <w:abstractNumId w:val="17"/>
  </w:num>
  <w:num w:numId="6" w16cid:durableId="1965692381">
    <w:abstractNumId w:val="14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6"/>
  </w:num>
  <w:num w:numId="11" w16cid:durableId="1878816671">
    <w:abstractNumId w:val="2"/>
  </w:num>
  <w:num w:numId="12" w16cid:durableId="246157007">
    <w:abstractNumId w:val="15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9"/>
  </w:num>
  <w:num w:numId="19" w16cid:durableId="1367557511">
    <w:abstractNumId w:val="4"/>
  </w:num>
  <w:num w:numId="20" w16cid:durableId="662860477">
    <w:abstractNumId w:val="20"/>
  </w:num>
  <w:num w:numId="21" w16cid:durableId="2136214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274F2"/>
    <w:rsid w:val="00043EAB"/>
    <w:rsid w:val="0004767D"/>
    <w:rsid w:val="000506C8"/>
    <w:rsid w:val="000602A7"/>
    <w:rsid w:val="00063B20"/>
    <w:rsid w:val="000719F6"/>
    <w:rsid w:val="0007402F"/>
    <w:rsid w:val="000823F1"/>
    <w:rsid w:val="000973B4"/>
    <w:rsid w:val="000B293A"/>
    <w:rsid w:val="000B65FA"/>
    <w:rsid w:val="000B6977"/>
    <w:rsid w:val="000C7882"/>
    <w:rsid w:val="000C7AE3"/>
    <w:rsid w:val="000E5962"/>
    <w:rsid w:val="000F3426"/>
    <w:rsid w:val="000F6DFE"/>
    <w:rsid w:val="00103C57"/>
    <w:rsid w:val="001072C6"/>
    <w:rsid w:val="001159E6"/>
    <w:rsid w:val="00116490"/>
    <w:rsid w:val="00120478"/>
    <w:rsid w:val="00121AAA"/>
    <w:rsid w:val="001251DF"/>
    <w:rsid w:val="00136C52"/>
    <w:rsid w:val="0013769C"/>
    <w:rsid w:val="00141368"/>
    <w:rsid w:val="0014498E"/>
    <w:rsid w:val="0015581F"/>
    <w:rsid w:val="00156702"/>
    <w:rsid w:val="00157D05"/>
    <w:rsid w:val="00165966"/>
    <w:rsid w:val="0017357F"/>
    <w:rsid w:val="001763E8"/>
    <w:rsid w:val="00177E5F"/>
    <w:rsid w:val="0018077D"/>
    <w:rsid w:val="00190327"/>
    <w:rsid w:val="00195E4C"/>
    <w:rsid w:val="00197275"/>
    <w:rsid w:val="001B10B0"/>
    <w:rsid w:val="001B3CDD"/>
    <w:rsid w:val="001B503B"/>
    <w:rsid w:val="001C577B"/>
    <w:rsid w:val="001C786C"/>
    <w:rsid w:val="001E0E74"/>
    <w:rsid w:val="001E1416"/>
    <w:rsid w:val="001E50AC"/>
    <w:rsid w:val="00203A5A"/>
    <w:rsid w:val="00210F72"/>
    <w:rsid w:val="00217B60"/>
    <w:rsid w:val="00217D46"/>
    <w:rsid w:val="00226BB1"/>
    <w:rsid w:val="00235652"/>
    <w:rsid w:val="00250A8F"/>
    <w:rsid w:val="0025499B"/>
    <w:rsid w:val="0027086D"/>
    <w:rsid w:val="00277896"/>
    <w:rsid w:val="0028257E"/>
    <w:rsid w:val="00291B84"/>
    <w:rsid w:val="002A37AA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04EFE"/>
    <w:rsid w:val="003104A7"/>
    <w:rsid w:val="00314F79"/>
    <w:rsid w:val="003206D4"/>
    <w:rsid w:val="003260BA"/>
    <w:rsid w:val="003263B8"/>
    <w:rsid w:val="00331AF0"/>
    <w:rsid w:val="00336B6E"/>
    <w:rsid w:val="00341BEC"/>
    <w:rsid w:val="0034278A"/>
    <w:rsid w:val="00345CBE"/>
    <w:rsid w:val="00345CC1"/>
    <w:rsid w:val="00360AFA"/>
    <w:rsid w:val="00374197"/>
    <w:rsid w:val="0038748A"/>
    <w:rsid w:val="00393149"/>
    <w:rsid w:val="003932A1"/>
    <w:rsid w:val="003957A7"/>
    <w:rsid w:val="003A094D"/>
    <w:rsid w:val="003A1CDB"/>
    <w:rsid w:val="003A6BC3"/>
    <w:rsid w:val="003B6257"/>
    <w:rsid w:val="003C0407"/>
    <w:rsid w:val="003D64AB"/>
    <w:rsid w:val="003D704D"/>
    <w:rsid w:val="003E04C9"/>
    <w:rsid w:val="003E2394"/>
    <w:rsid w:val="003E3FDF"/>
    <w:rsid w:val="003F2862"/>
    <w:rsid w:val="004034BF"/>
    <w:rsid w:val="00405424"/>
    <w:rsid w:val="00406C37"/>
    <w:rsid w:val="00415A4C"/>
    <w:rsid w:val="004174A0"/>
    <w:rsid w:val="00423851"/>
    <w:rsid w:val="004257E4"/>
    <w:rsid w:val="00425D02"/>
    <w:rsid w:val="0042746A"/>
    <w:rsid w:val="0043442E"/>
    <w:rsid w:val="00437AAE"/>
    <w:rsid w:val="00445803"/>
    <w:rsid w:val="0046355E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6C42"/>
    <w:rsid w:val="005505F4"/>
    <w:rsid w:val="00553EF2"/>
    <w:rsid w:val="00554ABB"/>
    <w:rsid w:val="00560DCA"/>
    <w:rsid w:val="005678A5"/>
    <w:rsid w:val="005708A3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11B97"/>
    <w:rsid w:val="00612304"/>
    <w:rsid w:val="0061321F"/>
    <w:rsid w:val="00615153"/>
    <w:rsid w:val="00622DBD"/>
    <w:rsid w:val="0062554E"/>
    <w:rsid w:val="006328C0"/>
    <w:rsid w:val="00640D7A"/>
    <w:rsid w:val="0064558C"/>
    <w:rsid w:val="006524C3"/>
    <w:rsid w:val="00654E83"/>
    <w:rsid w:val="0066156C"/>
    <w:rsid w:val="00664255"/>
    <w:rsid w:val="006666CB"/>
    <w:rsid w:val="00696D2D"/>
    <w:rsid w:val="006A4DB4"/>
    <w:rsid w:val="006A73DF"/>
    <w:rsid w:val="006B42F3"/>
    <w:rsid w:val="006C152F"/>
    <w:rsid w:val="006C4809"/>
    <w:rsid w:val="006D2065"/>
    <w:rsid w:val="006D61E9"/>
    <w:rsid w:val="006E5E54"/>
    <w:rsid w:val="006E7652"/>
    <w:rsid w:val="006F00EC"/>
    <w:rsid w:val="006F10AB"/>
    <w:rsid w:val="006F1F79"/>
    <w:rsid w:val="006F1FC4"/>
    <w:rsid w:val="006F5179"/>
    <w:rsid w:val="007001D3"/>
    <w:rsid w:val="007116A8"/>
    <w:rsid w:val="0071409A"/>
    <w:rsid w:val="00723C57"/>
    <w:rsid w:val="00723D4D"/>
    <w:rsid w:val="007316BB"/>
    <w:rsid w:val="00732685"/>
    <w:rsid w:val="007378BE"/>
    <w:rsid w:val="00737E98"/>
    <w:rsid w:val="00741B09"/>
    <w:rsid w:val="00743E38"/>
    <w:rsid w:val="0075060E"/>
    <w:rsid w:val="007510F7"/>
    <w:rsid w:val="0075703B"/>
    <w:rsid w:val="00770D6E"/>
    <w:rsid w:val="00791573"/>
    <w:rsid w:val="007953AD"/>
    <w:rsid w:val="007A146E"/>
    <w:rsid w:val="007A7CD6"/>
    <w:rsid w:val="007B2B24"/>
    <w:rsid w:val="007B3DED"/>
    <w:rsid w:val="007F3531"/>
    <w:rsid w:val="00804374"/>
    <w:rsid w:val="008062F9"/>
    <w:rsid w:val="0080760B"/>
    <w:rsid w:val="00810CF7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1CF0"/>
    <w:rsid w:val="00887BB6"/>
    <w:rsid w:val="0089142F"/>
    <w:rsid w:val="008A2F24"/>
    <w:rsid w:val="008A45F5"/>
    <w:rsid w:val="008B4A3E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0776F"/>
    <w:rsid w:val="009112F4"/>
    <w:rsid w:val="00921890"/>
    <w:rsid w:val="00923228"/>
    <w:rsid w:val="009265C0"/>
    <w:rsid w:val="00926DD7"/>
    <w:rsid w:val="0093104F"/>
    <w:rsid w:val="00947671"/>
    <w:rsid w:val="00947BF5"/>
    <w:rsid w:val="00956A35"/>
    <w:rsid w:val="00960FCC"/>
    <w:rsid w:val="00963B08"/>
    <w:rsid w:val="00977675"/>
    <w:rsid w:val="00981528"/>
    <w:rsid w:val="00992DD9"/>
    <w:rsid w:val="00993E83"/>
    <w:rsid w:val="009949B2"/>
    <w:rsid w:val="009B427E"/>
    <w:rsid w:val="009C45F0"/>
    <w:rsid w:val="009C68CA"/>
    <w:rsid w:val="009C755C"/>
    <w:rsid w:val="009D1EBD"/>
    <w:rsid w:val="009D258B"/>
    <w:rsid w:val="009D554D"/>
    <w:rsid w:val="009E1EAD"/>
    <w:rsid w:val="009E68AC"/>
    <w:rsid w:val="009F4AA0"/>
    <w:rsid w:val="00A04305"/>
    <w:rsid w:val="00A0464E"/>
    <w:rsid w:val="00A103E1"/>
    <w:rsid w:val="00A11FF1"/>
    <w:rsid w:val="00A13E51"/>
    <w:rsid w:val="00A17ABB"/>
    <w:rsid w:val="00A2117D"/>
    <w:rsid w:val="00A25A5A"/>
    <w:rsid w:val="00A3167E"/>
    <w:rsid w:val="00A4052F"/>
    <w:rsid w:val="00A4071C"/>
    <w:rsid w:val="00A56E07"/>
    <w:rsid w:val="00A60AD2"/>
    <w:rsid w:val="00A71C27"/>
    <w:rsid w:val="00A75E5C"/>
    <w:rsid w:val="00A82DD5"/>
    <w:rsid w:val="00A85165"/>
    <w:rsid w:val="00AA52B3"/>
    <w:rsid w:val="00AB3888"/>
    <w:rsid w:val="00AB5637"/>
    <w:rsid w:val="00AC41AF"/>
    <w:rsid w:val="00AC5325"/>
    <w:rsid w:val="00AC6961"/>
    <w:rsid w:val="00AD7AB7"/>
    <w:rsid w:val="00AE1AA3"/>
    <w:rsid w:val="00AF0094"/>
    <w:rsid w:val="00AF36C1"/>
    <w:rsid w:val="00AF53BF"/>
    <w:rsid w:val="00B008F4"/>
    <w:rsid w:val="00B0194A"/>
    <w:rsid w:val="00B05274"/>
    <w:rsid w:val="00B0678A"/>
    <w:rsid w:val="00B102D6"/>
    <w:rsid w:val="00B15894"/>
    <w:rsid w:val="00B24C56"/>
    <w:rsid w:val="00B31B0C"/>
    <w:rsid w:val="00B35C75"/>
    <w:rsid w:val="00B43514"/>
    <w:rsid w:val="00B466D0"/>
    <w:rsid w:val="00B517C2"/>
    <w:rsid w:val="00B72B4D"/>
    <w:rsid w:val="00B80FF2"/>
    <w:rsid w:val="00B844A4"/>
    <w:rsid w:val="00B9282B"/>
    <w:rsid w:val="00B935AF"/>
    <w:rsid w:val="00BA0625"/>
    <w:rsid w:val="00BB308E"/>
    <w:rsid w:val="00BB73AF"/>
    <w:rsid w:val="00BC41BB"/>
    <w:rsid w:val="00BD5834"/>
    <w:rsid w:val="00BD66DE"/>
    <w:rsid w:val="00BE2A10"/>
    <w:rsid w:val="00BE334A"/>
    <w:rsid w:val="00BE3B9B"/>
    <w:rsid w:val="00BE486F"/>
    <w:rsid w:val="00BE55BC"/>
    <w:rsid w:val="00BF2726"/>
    <w:rsid w:val="00BF3BBD"/>
    <w:rsid w:val="00C02778"/>
    <w:rsid w:val="00C02C58"/>
    <w:rsid w:val="00C122D4"/>
    <w:rsid w:val="00C169BB"/>
    <w:rsid w:val="00C20206"/>
    <w:rsid w:val="00C2031B"/>
    <w:rsid w:val="00C2317A"/>
    <w:rsid w:val="00C23312"/>
    <w:rsid w:val="00C25AFF"/>
    <w:rsid w:val="00C4043E"/>
    <w:rsid w:val="00C5215C"/>
    <w:rsid w:val="00C60789"/>
    <w:rsid w:val="00C615C9"/>
    <w:rsid w:val="00C73CA5"/>
    <w:rsid w:val="00C83D08"/>
    <w:rsid w:val="00CA1B5C"/>
    <w:rsid w:val="00CA38CC"/>
    <w:rsid w:val="00CA3E07"/>
    <w:rsid w:val="00CB47BB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023BC"/>
    <w:rsid w:val="00D24875"/>
    <w:rsid w:val="00D31EBA"/>
    <w:rsid w:val="00D3460A"/>
    <w:rsid w:val="00D37D7E"/>
    <w:rsid w:val="00D44145"/>
    <w:rsid w:val="00D452F9"/>
    <w:rsid w:val="00D70DBF"/>
    <w:rsid w:val="00D7242A"/>
    <w:rsid w:val="00D72BE2"/>
    <w:rsid w:val="00D73C4B"/>
    <w:rsid w:val="00D73C95"/>
    <w:rsid w:val="00D77076"/>
    <w:rsid w:val="00D9629B"/>
    <w:rsid w:val="00DB57E3"/>
    <w:rsid w:val="00DC7DAA"/>
    <w:rsid w:val="00DD7D3B"/>
    <w:rsid w:val="00DE19C2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56FD6"/>
    <w:rsid w:val="00E64440"/>
    <w:rsid w:val="00E65C23"/>
    <w:rsid w:val="00E67E0E"/>
    <w:rsid w:val="00E76A6B"/>
    <w:rsid w:val="00E80A43"/>
    <w:rsid w:val="00E82438"/>
    <w:rsid w:val="00E85219"/>
    <w:rsid w:val="00E9392C"/>
    <w:rsid w:val="00EA0333"/>
    <w:rsid w:val="00EA505C"/>
    <w:rsid w:val="00EA56E3"/>
    <w:rsid w:val="00EB2C27"/>
    <w:rsid w:val="00EB46D2"/>
    <w:rsid w:val="00EB6965"/>
    <w:rsid w:val="00EB6AB8"/>
    <w:rsid w:val="00EB742B"/>
    <w:rsid w:val="00EC0BCB"/>
    <w:rsid w:val="00EC48EF"/>
    <w:rsid w:val="00EC4B92"/>
    <w:rsid w:val="00EC4BD3"/>
    <w:rsid w:val="00EC5D84"/>
    <w:rsid w:val="00EC7522"/>
    <w:rsid w:val="00ED31DC"/>
    <w:rsid w:val="00ED4BE5"/>
    <w:rsid w:val="00EE6990"/>
    <w:rsid w:val="00EF4BD8"/>
    <w:rsid w:val="00F04005"/>
    <w:rsid w:val="00F05D9B"/>
    <w:rsid w:val="00F06017"/>
    <w:rsid w:val="00F21740"/>
    <w:rsid w:val="00F21C32"/>
    <w:rsid w:val="00F23403"/>
    <w:rsid w:val="00F40B3B"/>
    <w:rsid w:val="00F44912"/>
    <w:rsid w:val="00F5016A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A517F"/>
    <w:rsid w:val="00FA7614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~WRL0005.tmp</Template>
  <TotalTime>444</TotalTime>
  <Pages>1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2375637</dc:creator>
  <cp:lastModifiedBy>Mohamed Youssef Ben Amor</cp:lastModifiedBy>
  <cp:revision>91</cp:revision>
  <dcterms:created xsi:type="dcterms:W3CDTF">2024-03-26T05:47:00Z</dcterms:created>
  <dcterms:modified xsi:type="dcterms:W3CDTF">2024-11-04T16:01:00Z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